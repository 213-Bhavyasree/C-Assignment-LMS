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showingPlcHdr/>
            <w:dataBinding w:xpath="/ns0:BlogPostInfo/ns0:PostTitle" w:storeItemID="{FBC5689D-EA92-496F-9C6A-8C176A1B39B2}"/>
            <w:text/>
          </w:sdtPr>
          <w:sdtContent>
            <w:p w:rsidR="00CC100D" w:rsidRDefault="002F14EB">
              <w:pPr>
                <w:pStyle w:val="Publishwithline"/>
              </w:pPr>
              <w:r w:rsidRPr="000F2DEE">
                <w:rPr>
                  <w:rStyle w:val="PlaceholderText"/>
                </w:rPr>
                <w:t>[Enter Post Title Here]</w:t>
              </w:r>
            </w:p>
          </w:sdtContent>
        </w:sdt>
        <w:p w:rsidR="00CC100D" w:rsidRDefault="00CC100D">
          <w:pPr>
            <w:pStyle w:val="underline"/>
          </w:pPr>
        </w:p>
        <w:p w:rsidR="00CC100D" w:rsidRDefault="008233FB">
          <w:pPr>
            <w:pStyle w:val="PadderBetweenControlandBody"/>
          </w:pPr>
        </w:p>
      </w:sdtContent>
    </w:sdt>
    <w:p w:rsidR="00BD06EF" w:rsidRDefault="00BD06EF" w:rsidP="00BD06E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D06EF" w:rsidRDefault="00BD06EF" w:rsidP="00BD06E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06EF" w:rsidRDefault="00BD06EF" w:rsidP="00BD06E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06EF" w:rsidRDefault="00BD06EF" w:rsidP="00BD06E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D06EF" w:rsidRDefault="00BD06EF" w:rsidP="00BD06E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BD06EF" w:rsidRDefault="00BD06EF" w:rsidP="00BD06E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06EF" w:rsidRDefault="00BD06EF" w:rsidP="00BD06E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Class1</w:t>
      </w:r>
    </w:p>
    <w:p w:rsidR="00BD06EF" w:rsidRDefault="00BD06EF" w:rsidP="00BD06E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06EF" w:rsidRDefault="00BD06EF" w:rsidP="00BD06E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06EF" w:rsidRDefault="00BD06EF" w:rsidP="00BD06E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D06EF" w:rsidRDefault="00BD06EF" w:rsidP="00BD06E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1;</w:t>
      </w:r>
    </w:p>
    <w:p w:rsidR="00BD06EF" w:rsidRDefault="00BD06EF" w:rsidP="00BD06E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3;</w:t>
      </w:r>
    </w:p>
    <w:p w:rsidR="00BD06EF" w:rsidRDefault="00BD06EF" w:rsidP="00BD06E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D06EF" w:rsidRDefault="00BD06EF" w:rsidP="00BD06E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//use negated expression.</w:t>
      </w:r>
    </w:p>
    <w:p w:rsidR="00BD06EF" w:rsidRDefault="00BD06EF" w:rsidP="00BD06E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(!(a == 1 &amp;&amp; b == 2)) //true * false = false</w:t>
      </w:r>
    </w:p>
    <w:p w:rsidR="00BD06EF" w:rsidRDefault="00BD06EF" w:rsidP="00BD06E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D06EF" w:rsidRDefault="00BD06EF" w:rsidP="00BD06E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true);</w:t>
      </w:r>
    </w:p>
    <w:p w:rsidR="00BD06EF" w:rsidRDefault="00BD06EF" w:rsidP="00BD06E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D06EF" w:rsidRDefault="00BD06EF" w:rsidP="00BD06E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// Use binary or version.</w:t>
      </w:r>
    </w:p>
    <w:p w:rsidR="00BD06EF" w:rsidRDefault="00BD06EF" w:rsidP="00BD06E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!= 1 || b != 2) // false + true = true</w:t>
      </w:r>
    </w:p>
    <w:p w:rsidR="00BD06EF" w:rsidRDefault="00BD06EF" w:rsidP="00BD06E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D06EF" w:rsidRDefault="00BD06EF" w:rsidP="00BD06E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true);</w:t>
      </w:r>
    </w:p>
    <w:p w:rsidR="00BD06EF" w:rsidRDefault="00BD06EF" w:rsidP="00BD06E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D06EF" w:rsidRDefault="00BD06EF" w:rsidP="00BD06E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06EF" w:rsidRDefault="00BD06EF" w:rsidP="00BD06E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06EF" w:rsidRDefault="00BD06EF" w:rsidP="00BD06E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100D" w:rsidRDefault="00CC100D"/>
    <w:sectPr w:rsidR="00CC100D" w:rsidSect="00CC100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BD06EF"/>
    <w:rsid w:val="002F14EB"/>
    <w:rsid w:val="007760B8"/>
    <w:rsid w:val="008233FB"/>
    <w:rsid w:val="00BD06EF"/>
    <w:rsid w:val="00BD2187"/>
    <w:rsid w:val="00CC1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CC100D"/>
  </w:style>
  <w:style w:type="paragraph" w:styleId="Heading1">
    <w:name w:val="heading 1"/>
    <w:basedOn w:val="Normal"/>
    <w:next w:val="Normal"/>
    <w:uiPriority w:val="5"/>
    <w:qFormat/>
    <w:rsid w:val="00CC100D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CC100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CC100D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CC100D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CC100D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CC100D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CC100D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CC100D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CC100D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CC100D"/>
    <w:rPr>
      <w:color w:val="808080"/>
    </w:rPr>
  </w:style>
  <w:style w:type="paragraph" w:customStyle="1" w:styleId="Account">
    <w:name w:val="Account"/>
    <w:semiHidden/>
    <w:rsid w:val="00CC100D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CC100D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CC100D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CC100D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CC100D"/>
    <w:rPr>
      <w:i/>
      <w:iCs/>
    </w:rPr>
  </w:style>
  <w:style w:type="character" w:styleId="Strong">
    <w:name w:val="Strong"/>
    <w:basedOn w:val="DefaultParagraphFont"/>
    <w:uiPriority w:val="22"/>
    <w:qFormat/>
    <w:rsid w:val="00CC100D"/>
    <w:rPr>
      <w:b/>
      <w:bCs/>
    </w:rPr>
  </w:style>
  <w:style w:type="paragraph" w:customStyle="1" w:styleId="underline">
    <w:name w:val="underline"/>
    <w:semiHidden/>
    <w:rsid w:val="00CC100D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CC100D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BD06E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6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77662"/>
    <w:rsid w:val="0034659D"/>
    <w:rsid w:val="005813C0"/>
    <w:rsid w:val="00E77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13C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FBC5689D-EA92-496F-9C6A-8C176A1B39B2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Knda</vt:lpstr>
      </vt:variant>
      <vt:variant>
        <vt:i4>1</vt:i4>
      </vt:variant>
    </vt:vector>
  </HeadingPair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2021-12-15T10:32:00Z</dcterms:created>
  <dcterms:modified xsi:type="dcterms:W3CDTF">2021-12-15T11:56:00Z</dcterms:modified>
</cp:coreProperties>
</file>